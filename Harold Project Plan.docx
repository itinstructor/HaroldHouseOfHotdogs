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55A1" w14:textId="48F42D0C" w:rsidR="00DA19D7" w:rsidRDefault="000A6EB2" w:rsidP="000A6EB2">
      <w:pPr>
        <w:pStyle w:val="Heading1"/>
      </w:pPr>
      <w:bookmarkStart w:id="0" w:name="_Toc146219437"/>
      <w:r>
        <w:t>Harold’s House of Hotdogs Project Plan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5760934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54EDD7" w14:textId="02EBEAB8" w:rsidR="00234D28" w:rsidRDefault="00234D28">
          <w:pPr>
            <w:pStyle w:val="TOCHeading"/>
          </w:pPr>
          <w:r>
            <w:t>Contents</w:t>
          </w:r>
        </w:p>
        <w:p w14:paraId="618FE15E" w14:textId="4EF2E5E2" w:rsidR="00BD4399" w:rsidRDefault="00234D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19437" w:history="1">
            <w:r w:rsidR="00BD4399" w:rsidRPr="009C6ADD">
              <w:rPr>
                <w:rStyle w:val="Hyperlink"/>
                <w:noProof/>
              </w:rPr>
              <w:t>Harold’s House of Hotdogs Project Plan</w:t>
            </w:r>
            <w:r w:rsidR="00BD4399">
              <w:rPr>
                <w:noProof/>
                <w:webHidden/>
              </w:rPr>
              <w:tab/>
            </w:r>
            <w:r w:rsidR="00BD4399">
              <w:rPr>
                <w:noProof/>
                <w:webHidden/>
              </w:rPr>
              <w:fldChar w:fldCharType="begin"/>
            </w:r>
            <w:r w:rsidR="00BD4399">
              <w:rPr>
                <w:noProof/>
                <w:webHidden/>
              </w:rPr>
              <w:instrText xml:space="preserve"> PAGEREF _Toc146219437 \h </w:instrText>
            </w:r>
            <w:r w:rsidR="00BD4399">
              <w:rPr>
                <w:noProof/>
                <w:webHidden/>
              </w:rPr>
            </w:r>
            <w:r w:rsidR="00BD4399">
              <w:rPr>
                <w:noProof/>
                <w:webHidden/>
              </w:rPr>
              <w:fldChar w:fldCharType="separate"/>
            </w:r>
            <w:r w:rsidR="00BD4399">
              <w:rPr>
                <w:noProof/>
                <w:webHidden/>
              </w:rPr>
              <w:t>1</w:t>
            </w:r>
            <w:r w:rsidR="00BD4399">
              <w:rPr>
                <w:noProof/>
                <w:webHidden/>
              </w:rPr>
              <w:fldChar w:fldCharType="end"/>
            </w:r>
          </w:hyperlink>
        </w:p>
        <w:p w14:paraId="67C5BBAC" w14:textId="6A3C5CB3" w:rsidR="00BD4399" w:rsidRDefault="00BD43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19438" w:history="1">
            <w:r w:rsidRPr="009C6ADD">
              <w:rPr>
                <w:rStyle w:val="Hyperlink"/>
                <w:noProof/>
              </w:rPr>
              <w:t>V1: Simple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9E3C" w14:textId="3554401C" w:rsidR="00BD4399" w:rsidRDefault="00BD43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19439" w:history="1">
            <w:r w:rsidRPr="009C6ADD">
              <w:rPr>
                <w:rStyle w:val="Hyperlink"/>
                <w:noProof/>
              </w:rPr>
              <w:t>V2: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3B17" w14:textId="63DC27EF" w:rsidR="00BD4399" w:rsidRDefault="00BD43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19440" w:history="1">
            <w:r w:rsidRPr="009C6ADD">
              <w:rPr>
                <w:rStyle w:val="Hyperlink"/>
                <w:noProof/>
              </w:rPr>
              <w:t>V3: OOP Single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AC49" w14:textId="3C4ABFCA" w:rsidR="00BD4399" w:rsidRDefault="00BD43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19441" w:history="1">
            <w:r w:rsidRPr="009C6ADD">
              <w:rPr>
                <w:rStyle w:val="Hyperlink"/>
                <w:noProof/>
              </w:rPr>
              <w:t>V4: OOP Refactor to Separate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3892" w14:textId="593E4BB0" w:rsidR="00BD4399" w:rsidRDefault="00BD439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219442" w:history="1">
            <w:r w:rsidRPr="009C6ADD">
              <w:rPr>
                <w:rStyle w:val="Hyperlink"/>
                <w:noProof/>
              </w:rPr>
              <w:t>V5: Parallel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48EB" w14:textId="59A820E3" w:rsidR="00234D28" w:rsidRDefault="00234D28">
          <w:r>
            <w:rPr>
              <w:b/>
              <w:bCs/>
              <w:noProof/>
            </w:rPr>
            <w:fldChar w:fldCharType="end"/>
          </w:r>
        </w:p>
      </w:sdtContent>
    </w:sdt>
    <w:p w14:paraId="46BEDEBF" w14:textId="77777777" w:rsidR="0051193E" w:rsidRPr="0051193E" w:rsidRDefault="0051193E" w:rsidP="0051193E"/>
    <w:p w14:paraId="5A1EB2BE" w14:textId="1704591E" w:rsidR="000A6EB2" w:rsidRPr="000A6EB2" w:rsidRDefault="000A6EB2" w:rsidP="000A6EB2">
      <w:r>
        <w:t>Project plan for adding features to our program.</w:t>
      </w:r>
    </w:p>
    <w:p w14:paraId="475000DC" w14:textId="418369E4" w:rsidR="000A6EB2" w:rsidRDefault="000A6EB2" w:rsidP="000A6EB2">
      <w:pPr>
        <w:pStyle w:val="Heading1"/>
      </w:pPr>
      <w:bookmarkStart w:id="1" w:name="_Toc146219438"/>
      <w:r>
        <w:t>V1</w:t>
      </w:r>
      <w:r w:rsidR="00234D28">
        <w:t>: Simple Script</w:t>
      </w:r>
      <w:bookmarkEnd w:id="1"/>
    </w:p>
    <w:p w14:paraId="42C189D9" w14:textId="77777777" w:rsidR="00234D28" w:rsidRDefault="00234D28" w:rsidP="00234D28"/>
    <w:p w14:paraId="612DD6BF" w14:textId="233FF661" w:rsidR="00AF0439" w:rsidRDefault="00AF0439" w:rsidP="00AF0439">
      <w:pPr>
        <w:pStyle w:val="Heading1"/>
      </w:pPr>
      <w:bookmarkStart w:id="2" w:name="_Toc146219439"/>
      <w:r>
        <w:t xml:space="preserve">V2: </w:t>
      </w:r>
      <w:r w:rsidR="00C44A44">
        <w:t>Functions</w:t>
      </w:r>
      <w:bookmarkEnd w:id="2"/>
    </w:p>
    <w:p w14:paraId="4E2EDC16" w14:textId="77777777" w:rsidR="00AF0439" w:rsidRDefault="00AF0439" w:rsidP="00AF0439"/>
    <w:p w14:paraId="7856C0AA" w14:textId="295D78B0" w:rsidR="00AF0439" w:rsidRDefault="00AF0439" w:rsidP="00AF0439">
      <w:pPr>
        <w:pStyle w:val="Heading1"/>
      </w:pPr>
      <w:bookmarkStart w:id="3" w:name="_Toc146219440"/>
      <w:r>
        <w:t>V3: OOP Single File</w:t>
      </w:r>
      <w:bookmarkEnd w:id="3"/>
    </w:p>
    <w:p w14:paraId="21EF08FA" w14:textId="77777777" w:rsidR="00AF0439" w:rsidRDefault="00AF0439" w:rsidP="00AF0439"/>
    <w:p w14:paraId="06A0E293" w14:textId="27E35739" w:rsidR="00AF0439" w:rsidRDefault="00AF0439" w:rsidP="00AF0439">
      <w:pPr>
        <w:pStyle w:val="Heading1"/>
      </w:pPr>
      <w:bookmarkStart w:id="4" w:name="_Toc146219441"/>
      <w:r>
        <w:t xml:space="preserve">V4: OOP </w:t>
      </w:r>
      <w:r w:rsidR="008C0107">
        <w:t xml:space="preserve">Refactor </w:t>
      </w:r>
      <w:r>
        <w:t>to Separate Files</w:t>
      </w:r>
      <w:bookmarkEnd w:id="4"/>
    </w:p>
    <w:p w14:paraId="14B614C2" w14:textId="77777777" w:rsidR="006528ED" w:rsidRDefault="006528ED" w:rsidP="006528ED"/>
    <w:p w14:paraId="4C3B1A70" w14:textId="2B3D11AA" w:rsidR="006528ED" w:rsidRDefault="00D82CE3" w:rsidP="00D82CE3">
      <w:pPr>
        <w:pStyle w:val="Heading1"/>
      </w:pPr>
      <w:bookmarkStart w:id="5" w:name="_Toc146219442"/>
      <w:r>
        <w:t>V5: Parallel Lists</w:t>
      </w:r>
      <w:bookmarkEnd w:id="5"/>
    </w:p>
    <w:p w14:paraId="16D94522" w14:textId="444CC23A" w:rsidR="00D82CE3" w:rsidRDefault="00D82CE3" w:rsidP="00D82CE3">
      <w:r>
        <w:t>Features to implement:</w:t>
      </w:r>
    </w:p>
    <w:p w14:paraId="2E2B2E40" w14:textId="13992ED1" w:rsidR="00D82CE3" w:rsidRDefault="00D82CE3" w:rsidP="00D82CE3">
      <w:pPr>
        <w:pStyle w:val="ListParagraph"/>
        <w:numPr>
          <w:ilvl w:val="0"/>
          <w:numId w:val="42"/>
        </w:numPr>
      </w:pPr>
      <w:r>
        <w:t xml:space="preserve">Parallel </w:t>
      </w:r>
      <w:r w:rsidR="00DD508F">
        <w:t>l</w:t>
      </w:r>
      <w:r>
        <w:t>ist</w:t>
      </w:r>
      <w:r w:rsidR="00DD508F">
        <w:t>s</w:t>
      </w:r>
      <w:r>
        <w:t xml:space="preserve"> to </w:t>
      </w:r>
      <w:r w:rsidR="00DD508F">
        <w:t>store</w:t>
      </w:r>
      <w:r>
        <w:t xml:space="preserve"> menu items</w:t>
      </w:r>
      <w:r w:rsidR="00DD508F">
        <w:t xml:space="preserve"> and prices</w:t>
      </w:r>
    </w:p>
    <w:p w14:paraId="47E809C8" w14:textId="6C10FA28" w:rsidR="00D82CE3" w:rsidRDefault="00D82CE3" w:rsidP="00D82CE3">
      <w:pPr>
        <w:pStyle w:val="ListParagraph"/>
        <w:numPr>
          <w:ilvl w:val="0"/>
          <w:numId w:val="42"/>
        </w:numPr>
      </w:pPr>
      <w:r>
        <w:t>Type hinting</w:t>
      </w:r>
    </w:p>
    <w:p w14:paraId="29FD15CE" w14:textId="32005E51" w:rsidR="00D82CE3" w:rsidRDefault="00D82CE3" w:rsidP="00D82CE3">
      <w:pPr>
        <w:pStyle w:val="ListParagraph"/>
        <w:numPr>
          <w:ilvl w:val="0"/>
          <w:numId w:val="42"/>
        </w:numPr>
      </w:pPr>
      <w:r>
        <w:lastRenderedPageBreak/>
        <w:t>Docstrings</w:t>
      </w:r>
      <w:r w:rsidR="00BC175F">
        <w:t xml:space="preserve"> and comments</w:t>
      </w:r>
    </w:p>
    <w:p w14:paraId="1253A576" w14:textId="7A335B7F" w:rsidR="00692931" w:rsidRDefault="00692931" w:rsidP="00D82CE3">
      <w:pPr>
        <w:pStyle w:val="ListParagraph"/>
        <w:numPr>
          <w:ilvl w:val="0"/>
          <w:numId w:val="42"/>
        </w:numPr>
      </w:pPr>
      <w:r>
        <w:t>Use Properties to store attributes in Harold’s class</w:t>
      </w:r>
    </w:p>
    <w:p w14:paraId="2F515CDA" w14:textId="6385FADF" w:rsidR="008C0107" w:rsidRDefault="008C0107" w:rsidP="00D82CE3">
      <w:pPr>
        <w:pStyle w:val="ListParagraph"/>
        <w:numPr>
          <w:ilvl w:val="0"/>
          <w:numId w:val="42"/>
        </w:numPr>
      </w:pPr>
      <w:r>
        <w:t>Start to implement MVC design pattern (Model View Controller)</w:t>
      </w:r>
    </w:p>
    <w:p w14:paraId="53AFF201" w14:textId="77777777" w:rsidR="00BC175F" w:rsidRPr="00D82CE3" w:rsidRDefault="00BC175F" w:rsidP="00BC175F">
      <w:pPr>
        <w:ind w:left="360"/>
      </w:pPr>
    </w:p>
    <w:sectPr w:rsidR="00BC175F" w:rsidRPr="00D82C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B22D" w14:textId="77777777" w:rsidR="000467B9" w:rsidRDefault="000467B9" w:rsidP="000467B9">
      <w:pPr>
        <w:spacing w:before="0" w:after="0" w:line="240" w:lineRule="auto"/>
      </w:pPr>
      <w:r>
        <w:separator/>
      </w:r>
    </w:p>
  </w:endnote>
  <w:endnote w:type="continuationSeparator" w:id="0">
    <w:p w14:paraId="67AD4671" w14:textId="77777777" w:rsidR="000467B9" w:rsidRDefault="000467B9" w:rsidP="00046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4043" w14:textId="6C865B8A" w:rsidR="000467B9" w:rsidRDefault="000467B9">
    <w:pPr>
      <w:pStyle w:val="Footer"/>
    </w:pPr>
    <w:r>
      <w:t>Harold’s Project Plan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  <w:r>
      <w:tab/>
      <w:t xml:space="preserve">Revised: </w:t>
    </w:r>
    <w:r>
      <w:fldChar w:fldCharType="begin"/>
    </w:r>
    <w:r>
      <w:instrText xml:space="preserve"> SAVEDATE \@ "M/d/yyyy" \* MERGEFORMAT </w:instrText>
    </w:r>
    <w:r>
      <w:fldChar w:fldCharType="separate"/>
    </w:r>
    <w:r w:rsidR="00BD4399">
      <w:rPr>
        <w:noProof/>
      </w:rPr>
      <w:t>9/21/2023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B101" w14:textId="77777777" w:rsidR="000467B9" w:rsidRDefault="000467B9" w:rsidP="000467B9">
      <w:pPr>
        <w:spacing w:before="0" w:after="0" w:line="240" w:lineRule="auto"/>
      </w:pPr>
      <w:r>
        <w:separator/>
      </w:r>
    </w:p>
  </w:footnote>
  <w:footnote w:type="continuationSeparator" w:id="0">
    <w:p w14:paraId="6115480C" w14:textId="77777777" w:rsidR="000467B9" w:rsidRDefault="000467B9" w:rsidP="000467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3DC7675"/>
    <w:multiLevelType w:val="hybridMultilevel"/>
    <w:tmpl w:val="508E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27630237">
    <w:abstractNumId w:val="20"/>
  </w:num>
  <w:num w:numId="2" w16cid:durableId="1371371893">
    <w:abstractNumId w:val="17"/>
  </w:num>
  <w:num w:numId="3" w16cid:durableId="1113674964">
    <w:abstractNumId w:val="22"/>
  </w:num>
  <w:num w:numId="4" w16cid:durableId="530579931">
    <w:abstractNumId w:val="41"/>
  </w:num>
  <w:num w:numId="5" w16cid:durableId="1628779722">
    <w:abstractNumId w:val="11"/>
  </w:num>
  <w:num w:numId="6" w16cid:durableId="1471483673">
    <w:abstractNumId w:val="36"/>
  </w:num>
  <w:num w:numId="7" w16cid:durableId="1438403564">
    <w:abstractNumId w:val="12"/>
  </w:num>
  <w:num w:numId="8" w16cid:durableId="1817913706">
    <w:abstractNumId w:val="23"/>
  </w:num>
  <w:num w:numId="9" w16cid:durableId="14162188">
    <w:abstractNumId w:val="10"/>
  </w:num>
  <w:num w:numId="10" w16cid:durableId="617219142">
    <w:abstractNumId w:val="9"/>
  </w:num>
  <w:num w:numId="11" w16cid:durableId="583611916">
    <w:abstractNumId w:val="30"/>
  </w:num>
  <w:num w:numId="12" w16cid:durableId="549851554">
    <w:abstractNumId w:val="0"/>
  </w:num>
  <w:num w:numId="13" w16cid:durableId="513423125">
    <w:abstractNumId w:val="31"/>
  </w:num>
  <w:num w:numId="14" w16cid:durableId="1357778667">
    <w:abstractNumId w:val="34"/>
  </w:num>
  <w:num w:numId="15" w16cid:durableId="553557">
    <w:abstractNumId w:val="28"/>
  </w:num>
  <w:num w:numId="16" w16cid:durableId="123813487">
    <w:abstractNumId w:val="24"/>
  </w:num>
  <w:num w:numId="17" w16cid:durableId="1783068580">
    <w:abstractNumId w:val="40"/>
  </w:num>
  <w:num w:numId="18" w16cid:durableId="805589480">
    <w:abstractNumId w:val="14"/>
  </w:num>
  <w:num w:numId="19" w16cid:durableId="89545466">
    <w:abstractNumId w:val="16"/>
  </w:num>
  <w:num w:numId="20" w16cid:durableId="1629356276">
    <w:abstractNumId w:val="4"/>
  </w:num>
  <w:num w:numId="21" w16cid:durableId="778795777">
    <w:abstractNumId w:val="15"/>
  </w:num>
  <w:num w:numId="22" w16cid:durableId="385102364">
    <w:abstractNumId w:val="33"/>
  </w:num>
  <w:num w:numId="23" w16cid:durableId="658388055">
    <w:abstractNumId w:val="37"/>
  </w:num>
  <w:num w:numId="24" w16cid:durableId="768350342">
    <w:abstractNumId w:val="7"/>
  </w:num>
  <w:num w:numId="25" w16cid:durableId="1996492909">
    <w:abstractNumId w:val="39"/>
  </w:num>
  <w:num w:numId="26" w16cid:durableId="1210610067">
    <w:abstractNumId w:val="5"/>
  </w:num>
  <w:num w:numId="27" w16cid:durableId="1980570386">
    <w:abstractNumId w:val="38"/>
  </w:num>
  <w:num w:numId="28" w16cid:durableId="1169372479">
    <w:abstractNumId w:val="21"/>
  </w:num>
  <w:num w:numId="29" w16cid:durableId="2128036850">
    <w:abstractNumId w:val="13"/>
  </w:num>
  <w:num w:numId="30" w16cid:durableId="1772510746">
    <w:abstractNumId w:val="6"/>
  </w:num>
  <w:num w:numId="31" w16cid:durableId="1412121962">
    <w:abstractNumId w:val="19"/>
  </w:num>
  <w:num w:numId="32" w16cid:durableId="664280935">
    <w:abstractNumId w:val="29"/>
  </w:num>
  <w:num w:numId="33" w16cid:durableId="1552613759">
    <w:abstractNumId w:val="1"/>
  </w:num>
  <w:num w:numId="34" w16cid:durableId="350376140">
    <w:abstractNumId w:val="35"/>
  </w:num>
  <w:num w:numId="35" w16cid:durableId="1930700640">
    <w:abstractNumId w:val="18"/>
  </w:num>
  <w:num w:numId="36" w16cid:durableId="1079250114">
    <w:abstractNumId w:val="8"/>
  </w:num>
  <w:num w:numId="37" w16cid:durableId="772168545">
    <w:abstractNumId w:val="27"/>
  </w:num>
  <w:num w:numId="38" w16cid:durableId="1350988300">
    <w:abstractNumId w:val="2"/>
  </w:num>
  <w:num w:numId="39" w16cid:durableId="183713401">
    <w:abstractNumId w:val="26"/>
  </w:num>
  <w:num w:numId="40" w16cid:durableId="1710299718">
    <w:abstractNumId w:val="32"/>
  </w:num>
  <w:num w:numId="41" w16cid:durableId="318657815">
    <w:abstractNumId w:val="3"/>
  </w:num>
  <w:num w:numId="42" w16cid:durableId="8632493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46"/>
    <w:rsid w:val="000467B9"/>
    <w:rsid w:val="000A6EB2"/>
    <w:rsid w:val="001D4F7D"/>
    <w:rsid w:val="00234D28"/>
    <w:rsid w:val="0051193E"/>
    <w:rsid w:val="006528ED"/>
    <w:rsid w:val="00692931"/>
    <w:rsid w:val="00702246"/>
    <w:rsid w:val="00756456"/>
    <w:rsid w:val="008C0107"/>
    <w:rsid w:val="00AF0439"/>
    <w:rsid w:val="00BC175F"/>
    <w:rsid w:val="00BD4399"/>
    <w:rsid w:val="00C44A44"/>
    <w:rsid w:val="00D82CE3"/>
    <w:rsid w:val="00DA19D7"/>
    <w:rsid w:val="00D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B6AB"/>
  <w15:chartTrackingRefBased/>
  <w15:docId w15:val="{B4D24E85-2C30-4DAD-A2D7-11F9A208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31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92931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92931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92931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929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2931"/>
  </w:style>
  <w:style w:type="character" w:customStyle="1" w:styleId="Heading1Char">
    <w:name w:val="Heading 1 Char"/>
    <w:basedOn w:val="DefaultParagraphFont"/>
    <w:link w:val="Heading1"/>
    <w:rsid w:val="000A6EB2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A6EB2"/>
    <w:rPr>
      <w:rFonts w:ascii="Arial" w:eastAsia="Times New Roman" w:hAnsi="Arial" w:cs="Arial"/>
      <w:b/>
      <w:bCs/>
      <w:iCs/>
      <w:kern w:val="0"/>
      <w:sz w:val="24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0A6EB2"/>
    <w:rPr>
      <w:rFonts w:ascii="Arial" w:eastAsia="Times New Roman" w:hAnsi="Arial" w:cs="Times New Roman"/>
      <w:b/>
      <w:bCs/>
      <w:kern w:val="0"/>
      <w:szCs w:val="24"/>
      <w14:ligatures w14:val="none"/>
    </w:rPr>
  </w:style>
  <w:style w:type="paragraph" w:styleId="Footer">
    <w:name w:val="footer"/>
    <w:basedOn w:val="Normal"/>
    <w:link w:val="FooterChar"/>
    <w:rsid w:val="00692931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A6EB2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styleId="Header">
    <w:name w:val="header"/>
    <w:basedOn w:val="Normal"/>
    <w:link w:val="HeaderChar"/>
    <w:rsid w:val="00692931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0A6EB2"/>
    <w:rPr>
      <w:rFonts w:ascii="Verdana" w:eastAsia="Times New Roman" w:hAnsi="Verdana" w:cs="Times New Roman"/>
      <w:kern w:val="0"/>
      <w:sz w:val="16"/>
      <w:szCs w:val="24"/>
      <w14:ligatures w14:val="none"/>
    </w:rPr>
  </w:style>
  <w:style w:type="paragraph" w:customStyle="1" w:styleId="Outlinenumbering">
    <w:name w:val="Outline numbering"/>
    <w:basedOn w:val="Normal"/>
    <w:rsid w:val="00692931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692931"/>
    <w:pPr>
      <w:numPr>
        <w:numId w:val="3"/>
      </w:numPr>
    </w:pPr>
  </w:style>
  <w:style w:type="character" w:styleId="PageNumber">
    <w:name w:val="page number"/>
    <w:basedOn w:val="DefaultParagraphFont"/>
    <w:rsid w:val="00692931"/>
  </w:style>
  <w:style w:type="character" w:styleId="Hyperlink">
    <w:name w:val="Hyperlink"/>
    <w:uiPriority w:val="99"/>
    <w:rsid w:val="00692931"/>
    <w:rPr>
      <w:color w:val="0000FF"/>
      <w:u w:val="single"/>
    </w:rPr>
  </w:style>
  <w:style w:type="character" w:styleId="FollowedHyperlink">
    <w:name w:val="FollowedHyperlink"/>
    <w:rsid w:val="006929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92931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92931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692931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69293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92931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92931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8051-5D1D-4134-97CC-B83461FD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16</cp:revision>
  <cp:lastPrinted>2023-09-22T02:10:00Z</cp:lastPrinted>
  <dcterms:created xsi:type="dcterms:W3CDTF">2023-09-20T14:18:00Z</dcterms:created>
  <dcterms:modified xsi:type="dcterms:W3CDTF">2023-09-22T02:10:00Z</dcterms:modified>
</cp:coreProperties>
</file>